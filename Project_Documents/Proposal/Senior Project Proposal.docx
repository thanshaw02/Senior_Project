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38C4B" w14:textId="77777777" w:rsidR="000F5A0B" w:rsidRDefault="000F5A0B" w:rsidP="00C6554A">
      <w:pPr>
        <w:pStyle w:val="Title"/>
      </w:pPr>
    </w:p>
    <w:p w14:paraId="0CABC1F4" w14:textId="77777777" w:rsidR="000F5A0B" w:rsidRDefault="000F5A0B" w:rsidP="00C6554A">
      <w:pPr>
        <w:pStyle w:val="Title"/>
      </w:pPr>
    </w:p>
    <w:p w14:paraId="09DCBF4B" w14:textId="77777777" w:rsidR="000F5A0B" w:rsidRDefault="000F5A0B" w:rsidP="00C6554A">
      <w:pPr>
        <w:pStyle w:val="Title"/>
      </w:pPr>
    </w:p>
    <w:p w14:paraId="3F53DC7D" w14:textId="74A34868" w:rsidR="00C6554A" w:rsidRDefault="00E1761B" w:rsidP="00C6554A">
      <w:pPr>
        <w:pStyle w:val="Title"/>
      </w:pPr>
      <w:r>
        <w:t>Senior Project Proposal</w:t>
      </w:r>
    </w:p>
    <w:p w14:paraId="0F3E7005" w14:textId="1F8E582D" w:rsidR="00C6554A" w:rsidRPr="00D5413C" w:rsidRDefault="00846786" w:rsidP="00C6554A">
      <w:pPr>
        <w:pStyle w:val="Subtitle"/>
      </w:pPr>
      <w:r>
        <w:t>Foraging tracker app</w:t>
      </w:r>
    </w:p>
    <w:p w14:paraId="709D0919" w14:textId="6CD8CC97" w:rsidR="00D34C5C" w:rsidRDefault="00846786" w:rsidP="00D34C5C">
      <w:pPr>
        <w:pStyle w:val="ContactInfo"/>
      </w:pPr>
      <w:r>
        <w:t xml:space="preserve">Tylor </w:t>
      </w:r>
      <w:r w:rsidR="00790505">
        <w:t>J</w:t>
      </w:r>
      <w:r>
        <w:t>. Hanshaw</w:t>
      </w:r>
      <w:r w:rsidR="00C6554A">
        <w:t xml:space="preserve"> | </w:t>
      </w:r>
      <w:r>
        <w:t>CS 480</w:t>
      </w:r>
      <w:r w:rsidR="00C6554A">
        <w:t xml:space="preserve"> </w:t>
      </w:r>
    </w:p>
    <w:p w14:paraId="7C261DBE" w14:textId="5D50012D" w:rsidR="00B0719A" w:rsidRDefault="00B0719A" w:rsidP="00D34C5C">
      <w:pPr>
        <w:pStyle w:val="ContactInfo"/>
      </w:pPr>
    </w:p>
    <w:p w14:paraId="6149FEA0" w14:textId="77777777" w:rsidR="00B0719A" w:rsidRDefault="00B0719A" w:rsidP="00D34C5C">
      <w:pPr>
        <w:pStyle w:val="ContactInfo"/>
      </w:pPr>
    </w:p>
    <w:p w14:paraId="44B0C582" w14:textId="77777777" w:rsidR="00B0719A" w:rsidRDefault="00B0719A" w:rsidP="00D34C5C">
      <w:pPr>
        <w:pStyle w:val="ContactInfo"/>
      </w:pPr>
    </w:p>
    <w:p w14:paraId="7AB82175" w14:textId="77777777" w:rsidR="00D34C5C" w:rsidRDefault="00D34C5C" w:rsidP="00D34C5C">
      <w:pPr>
        <w:pStyle w:val="ContactInfo"/>
      </w:pPr>
    </w:p>
    <w:p w14:paraId="39CBCBEE" w14:textId="218EFFFB" w:rsidR="00363BDA" w:rsidRDefault="00D34C5C" w:rsidP="00363BDA">
      <w:pPr>
        <w:pStyle w:val="Subtitle"/>
      </w:pPr>
      <w:r>
        <w:t>Advisor</w:t>
      </w:r>
    </w:p>
    <w:p w14:paraId="05FEF875" w14:textId="6EBA33D0" w:rsidR="00363BDA" w:rsidRDefault="00B0719A" w:rsidP="00363BDA">
      <w:pPr>
        <w:pStyle w:val="ContactInfo"/>
      </w:pPr>
      <w:r>
        <w:t>Dr. Andy Poe</w:t>
      </w:r>
    </w:p>
    <w:p w14:paraId="78629DC8" w14:textId="7A4BFF28" w:rsidR="00B0719A" w:rsidRDefault="00B0719A" w:rsidP="00363BDA">
      <w:pPr>
        <w:pStyle w:val="ContactInfo"/>
      </w:pPr>
    </w:p>
    <w:p w14:paraId="5088AB53" w14:textId="77777777" w:rsidR="00B0719A" w:rsidRPr="00363BDA" w:rsidRDefault="00B0719A" w:rsidP="00363BDA">
      <w:pPr>
        <w:pStyle w:val="ContactInfo"/>
      </w:pPr>
    </w:p>
    <w:p w14:paraId="295FB5B4" w14:textId="542DA1C8" w:rsidR="00B0719A" w:rsidRDefault="00B0719A" w:rsidP="00B0719A">
      <w:pPr>
        <w:pStyle w:val="Subtitle"/>
      </w:pPr>
      <w:r>
        <w:t>Committee</w:t>
      </w:r>
    </w:p>
    <w:p w14:paraId="75A46945" w14:textId="60F51074" w:rsidR="0005072C" w:rsidRDefault="0005072C" w:rsidP="0005072C">
      <w:pPr>
        <w:pStyle w:val="ContactInfo"/>
      </w:pPr>
      <w:r>
        <w:t>Dr. Andy Poe,</w:t>
      </w:r>
      <w:r w:rsidR="00BE7CCF">
        <w:t xml:space="preserve"> </w:t>
      </w:r>
      <w:r w:rsidR="00BE7CCF">
        <w:t>Dr. Randy Appleton</w:t>
      </w:r>
      <w:r w:rsidR="00BE7CCF">
        <w:t>,</w:t>
      </w:r>
      <w:r w:rsidR="00A77497">
        <w:t xml:space="preserve"> Dr. Michael Kowalczyk</w:t>
      </w:r>
    </w:p>
    <w:p w14:paraId="695C23AA" w14:textId="338250BA" w:rsidR="00C6554A" w:rsidRDefault="00C6554A" w:rsidP="00B0719A">
      <w:pPr>
        <w:pStyle w:val="ContactInfo"/>
      </w:pPr>
      <w:r>
        <w:br w:type="page"/>
      </w:r>
    </w:p>
    <w:p w14:paraId="456C808C" w14:textId="5DA361BD" w:rsidR="00BA1625" w:rsidRDefault="00547BDB" w:rsidP="002F4A5E">
      <w:pPr>
        <w:pStyle w:val="Heading1"/>
        <w:spacing w:line="240" w:lineRule="auto"/>
      </w:pPr>
      <w:r>
        <w:lastRenderedPageBreak/>
        <w:t>What is my project</w:t>
      </w:r>
      <w:r w:rsidR="009D5BB6">
        <w:t>?</w:t>
      </w:r>
    </w:p>
    <w:p w14:paraId="16D6DD02" w14:textId="1E36C40F" w:rsidR="00BA1625" w:rsidRDefault="00BA1625" w:rsidP="002F4A5E">
      <w:pPr>
        <w:spacing w:line="240" w:lineRule="auto"/>
        <w:ind w:firstLine="720"/>
      </w:pPr>
      <w:r>
        <w:t xml:space="preserve">The goal for my senior project is to create an android </w:t>
      </w:r>
      <w:r w:rsidR="000E19A8">
        <w:t>app</w:t>
      </w:r>
      <w:r w:rsidR="006C6C51">
        <w:t>lication</w:t>
      </w:r>
      <w:r w:rsidR="000E19A8">
        <w:t xml:space="preserve"> that will help you keep track </w:t>
      </w:r>
      <w:r w:rsidR="000B450C">
        <w:t>of when</w:t>
      </w:r>
      <w:r w:rsidR="004F6E90">
        <w:t xml:space="preserve"> and more importantly where you find plants out in the wild. </w:t>
      </w:r>
      <w:r w:rsidR="007D1A52">
        <w:t xml:space="preserve">Users will </w:t>
      </w:r>
      <w:r w:rsidR="000B450C">
        <w:t xml:space="preserve">be shown a map allowing them to pin their exact location, </w:t>
      </w:r>
      <w:r w:rsidR="00A83ED1">
        <w:t>when they pin their location on the map a widget will pop up that allows the user to choose what plant they found. This same widget will include information about each plant in the database like their characteristics, if it’s safe to eat, etc... After they select the plant, they will be given an option to</w:t>
      </w:r>
      <w:r w:rsidR="006C6C51">
        <w:t xml:space="preserve"> take a picture of the plant and to</w:t>
      </w:r>
      <w:r w:rsidR="00A83ED1">
        <w:t xml:space="preserve"> leave some personal notes about </w:t>
      </w:r>
      <w:r w:rsidR="006C6C51">
        <w:t>the</w:t>
      </w:r>
      <w:r w:rsidR="00A83ED1">
        <w:t>, allowing the user to be a little more specific if need be.</w:t>
      </w:r>
      <w:r w:rsidR="000B450C">
        <w:t xml:space="preserve"> This app can act as a helpful reminder of where to go the following season for those berries you found, and as a list of plants you’ve found in your area. </w:t>
      </w:r>
    </w:p>
    <w:p w14:paraId="5B8708F4" w14:textId="7C548B13" w:rsidR="000B450C" w:rsidRDefault="000B450C" w:rsidP="002F4A5E">
      <w:pPr>
        <w:spacing w:line="240" w:lineRule="auto"/>
        <w:ind w:firstLine="720"/>
      </w:pPr>
      <w:r>
        <w:t xml:space="preserve">Personally, I’ve always been bad at finding patches each year, I’ve never been great with directions. So being able to pinpoint where that patch of thimbleberries was last year would save me time </w:t>
      </w:r>
      <w:r w:rsidR="00A83ED1">
        <w:t>and</w:t>
      </w:r>
      <w:r>
        <w:t xml:space="preserve"> give me a chance at picking some wild berries before anyone else gets to them</w:t>
      </w:r>
      <w:r w:rsidR="00A83ED1">
        <w:t>!</w:t>
      </w:r>
    </w:p>
    <w:p w14:paraId="0D34780C" w14:textId="4AB401D4" w:rsidR="00C6554A" w:rsidRPr="00D5413C" w:rsidRDefault="0050053C" w:rsidP="002F4A5E">
      <w:pPr>
        <w:pStyle w:val="Heading1"/>
        <w:spacing w:line="240" w:lineRule="auto"/>
      </w:pPr>
      <w:r>
        <w:t>Tech Used</w:t>
      </w:r>
    </w:p>
    <w:p w14:paraId="3B2066E1" w14:textId="5ADD18FD" w:rsidR="002C74C0" w:rsidRDefault="0050053C" w:rsidP="002F4A5E">
      <w:pPr>
        <w:spacing w:line="240" w:lineRule="auto"/>
      </w:pPr>
      <w:r>
        <w:tab/>
        <w:t xml:space="preserve">I’ll be writing this app in </w:t>
      </w:r>
      <w:r w:rsidRPr="0050053C">
        <w:rPr>
          <w:u w:val="single"/>
        </w:rPr>
        <w:t>Kotlin</w:t>
      </w:r>
      <w:r>
        <w:t xml:space="preserve"> while using </w:t>
      </w:r>
      <w:r w:rsidRPr="0050053C">
        <w:rPr>
          <w:u w:val="single"/>
        </w:rPr>
        <w:t>XML</w:t>
      </w:r>
      <w:r>
        <w:t xml:space="preserve"> for the UI and </w:t>
      </w:r>
      <w:r w:rsidR="00B0454A">
        <w:rPr>
          <w:u w:val="single"/>
        </w:rPr>
        <w:t>Room</w:t>
      </w:r>
      <w:r>
        <w:t xml:space="preserve"> </w:t>
      </w:r>
      <w:r w:rsidR="003E6320">
        <w:t xml:space="preserve">for my database. </w:t>
      </w:r>
      <w:r w:rsidR="00B0454A">
        <w:t>Room is a database library</w:t>
      </w:r>
      <w:r w:rsidR="008E5F60">
        <w:t xml:space="preserve"> that’s part of the Android Architecture Components,</w:t>
      </w:r>
      <w:r w:rsidR="00317E1C">
        <w:t xml:space="preserve"> </w:t>
      </w:r>
      <w:r w:rsidR="008E5F60">
        <w:t>it’s</w:t>
      </w:r>
      <w:r w:rsidR="00317E1C">
        <w:t xml:space="preserve"> also</w:t>
      </w:r>
      <w:r w:rsidR="00B0454A">
        <w:t xml:space="preserve"> an abstraction layer on top of </w:t>
      </w:r>
      <w:proofErr w:type="spellStart"/>
      <w:r w:rsidR="00B0454A">
        <w:t>SQLight</w:t>
      </w:r>
      <w:proofErr w:type="spellEnd"/>
      <w:r w:rsidR="00B0454A">
        <w:t xml:space="preserve"> which in of itself is a library that’s built </w:t>
      </w:r>
      <w:r w:rsidR="00C62750">
        <w:t>from</w:t>
      </w:r>
      <w:r w:rsidR="00B0454A">
        <w:t xml:space="preserve"> the SQL database language.</w:t>
      </w:r>
      <w:r w:rsidR="00C62750">
        <w:t xml:space="preserve"> </w:t>
      </w:r>
      <w:r w:rsidR="008E5F60">
        <w:t xml:space="preserve">Something of note with Room, and probably with most databases on android, is the frequent use of coroutines which I have little experience with. So, working with coroutines and the other aspects of Room will be a huge learning experience. </w:t>
      </w:r>
      <w:r w:rsidR="00980732">
        <w:t>I</w:t>
      </w:r>
      <w:r w:rsidR="008E5F60">
        <w:t xml:space="preserve"> also</w:t>
      </w:r>
      <w:r w:rsidR="00980732">
        <w:t xml:space="preserve"> have some experience with Kotlin prior to this project, enough to get the ball rolling – but </w:t>
      </w:r>
      <w:r w:rsidR="00317E1C">
        <w:t xml:space="preserve">otherwise </w:t>
      </w:r>
      <w:r w:rsidR="00980732">
        <w:t xml:space="preserve">have no experience with XML or Room/SQL. </w:t>
      </w:r>
      <w:r w:rsidR="00D40A2E">
        <w:t>T</w:t>
      </w:r>
      <w:r w:rsidR="00980732">
        <w:t>his project will be a huge learning experience for me, and I expect to be well versed in all three technologies once I’m done.</w:t>
      </w:r>
    </w:p>
    <w:p w14:paraId="224AA30A" w14:textId="2F6F525C" w:rsidR="00D40A2E" w:rsidRDefault="00D40A2E" w:rsidP="002F4A5E">
      <w:pPr>
        <w:spacing w:line="240" w:lineRule="auto"/>
      </w:pPr>
      <w:r>
        <w:tab/>
        <w:t xml:space="preserve">I’m also planning on using Git throughout this project. Git is used everywhere in the real world, from what I’ve seen, and I want to get a better understanding of it in hopes it will help me after I graduate. I currently use GitHub for my remote repositories for regular schoolwork, and use Git Bash locally to stage, commit and push all my work to my remote repositories. For this project I’ll have a repository on GitHub where I will be pushing </w:t>
      </w:r>
      <w:r w:rsidR="00A61AF3">
        <w:t>all</w:t>
      </w:r>
      <w:r>
        <w:t xml:space="preserve"> my work through the semester, which will be </w:t>
      </w:r>
      <w:r w:rsidR="00AA240B">
        <w:t>useful</w:t>
      </w:r>
      <w:r>
        <w:t xml:space="preserve"> when switching between my school machine and my personal machine.</w:t>
      </w:r>
    </w:p>
    <w:p w14:paraId="3177066B" w14:textId="5626E486" w:rsidR="00D40A2E" w:rsidRDefault="00D40A2E" w:rsidP="002F4A5E">
      <w:pPr>
        <w:pStyle w:val="Heading1"/>
        <w:spacing w:line="240" w:lineRule="auto"/>
      </w:pPr>
      <w:r>
        <w:t>Hope to learn</w:t>
      </w:r>
    </w:p>
    <w:p w14:paraId="3CECD5F7" w14:textId="3DA3B098" w:rsidR="00D40A2E" w:rsidRPr="00D40A2E" w:rsidRDefault="00673999" w:rsidP="002F4A5E">
      <w:pPr>
        <w:spacing w:line="240" w:lineRule="auto"/>
      </w:pPr>
      <w:r>
        <w:tab/>
        <w:t xml:space="preserve">By the time I’m finished with this project I hope to be proficient in Kotlin, XML and Room/SQL. Mobile application development is something I want to do after I graduate, so I’m hoping I’ll be able to use what I learned here in my career after graduation. </w:t>
      </w:r>
      <w:r w:rsidR="00D40A2E">
        <w:t xml:space="preserve">I also hope to get a better understanding of the </w:t>
      </w:r>
      <w:r w:rsidR="00A61AF3">
        <w:t xml:space="preserve">brainstorming process that </w:t>
      </w:r>
      <w:r w:rsidR="00A61AF3">
        <w:lastRenderedPageBreak/>
        <w:t>comes with developing a mobile app</w:t>
      </w:r>
      <w:r>
        <w:t>lication</w:t>
      </w:r>
      <w:r w:rsidR="008D1E21">
        <w:t>, or any large project for that matter</w:t>
      </w:r>
      <w:r w:rsidR="00A61AF3">
        <w:t xml:space="preserve">. </w:t>
      </w:r>
      <w:r w:rsidR="008D1E21">
        <w:t>Lastly,</w:t>
      </w:r>
      <w:r w:rsidR="002F0D64">
        <w:t xml:space="preserve"> I hope to have a better grasp of version control via Git, and by using Git Bash I</w:t>
      </w:r>
      <w:r w:rsidR="008D1E21">
        <w:t xml:space="preserve"> hope to</w:t>
      </w:r>
      <w:r w:rsidR="002F0D64">
        <w:t xml:space="preserve"> have a better grasp of version control before moving to some Git UI like GitHub, </w:t>
      </w:r>
      <w:proofErr w:type="spellStart"/>
      <w:r w:rsidR="002F0D64">
        <w:t>GitKrake</w:t>
      </w:r>
      <w:r w:rsidR="004B7370">
        <w:t>n</w:t>
      </w:r>
      <w:proofErr w:type="spellEnd"/>
      <w:r w:rsidR="002F0D64">
        <w:t xml:space="preserve"> or </w:t>
      </w:r>
      <w:proofErr w:type="spellStart"/>
      <w:r w:rsidR="002F0D64">
        <w:t>Sourcetree</w:t>
      </w:r>
      <w:proofErr w:type="spellEnd"/>
      <w:r w:rsidR="002F0D64">
        <w:t xml:space="preserve">. </w:t>
      </w:r>
    </w:p>
    <w:sectPr w:rsidR="00D40A2E" w:rsidRPr="00D40A2E">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C0699" w14:textId="77777777" w:rsidR="008124A9" w:rsidRDefault="008124A9" w:rsidP="00C6554A">
      <w:pPr>
        <w:spacing w:before="0" w:after="0" w:line="240" w:lineRule="auto"/>
      </w:pPr>
      <w:r>
        <w:separator/>
      </w:r>
    </w:p>
  </w:endnote>
  <w:endnote w:type="continuationSeparator" w:id="0">
    <w:p w14:paraId="47B5572D" w14:textId="77777777" w:rsidR="008124A9" w:rsidRDefault="008124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BF8B8"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EEC2D" w14:textId="77777777" w:rsidR="008124A9" w:rsidRDefault="008124A9" w:rsidP="00C6554A">
      <w:pPr>
        <w:spacing w:before="0" w:after="0" w:line="240" w:lineRule="auto"/>
      </w:pPr>
      <w:r>
        <w:separator/>
      </w:r>
    </w:p>
  </w:footnote>
  <w:footnote w:type="continuationSeparator" w:id="0">
    <w:p w14:paraId="3958AD72" w14:textId="77777777" w:rsidR="008124A9" w:rsidRDefault="008124A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1B"/>
    <w:rsid w:val="00035132"/>
    <w:rsid w:val="0005072C"/>
    <w:rsid w:val="000B450C"/>
    <w:rsid w:val="000E19A8"/>
    <w:rsid w:val="000F5A0B"/>
    <w:rsid w:val="001A4324"/>
    <w:rsid w:val="001E672A"/>
    <w:rsid w:val="001F44EB"/>
    <w:rsid w:val="002554CD"/>
    <w:rsid w:val="00293B83"/>
    <w:rsid w:val="002B4294"/>
    <w:rsid w:val="002F0D64"/>
    <w:rsid w:val="002F4A5E"/>
    <w:rsid w:val="00317E1C"/>
    <w:rsid w:val="00333D0D"/>
    <w:rsid w:val="00334F38"/>
    <w:rsid w:val="00363BDA"/>
    <w:rsid w:val="00386763"/>
    <w:rsid w:val="003E6320"/>
    <w:rsid w:val="0041670D"/>
    <w:rsid w:val="004B7370"/>
    <w:rsid w:val="004C049F"/>
    <w:rsid w:val="004C4BEA"/>
    <w:rsid w:val="004F4019"/>
    <w:rsid w:val="004F6E90"/>
    <w:rsid w:val="005000E2"/>
    <w:rsid w:val="0050053C"/>
    <w:rsid w:val="00505D4F"/>
    <w:rsid w:val="005142B9"/>
    <w:rsid w:val="00540989"/>
    <w:rsid w:val="00545338"/>
    <w:rsid w:val="00547BDB"/>
    <w:rsid w:val="0057197F"/>
    <w:rsid w:val="00633FBF"/>
    <w:rsid w:val="00673999"/>
    <w:rsid w:val="00680B47"/>
    <w:rsid w:val="006A3CE7"/>
    <w:rsid w:val="006C30BE"/>
    <w:rsid w:val="006C6C51"/>
    <w:rsid w:val="006D3AB5"/>
    <w:rsid w:val="006F5B79"/>
    <w:rsid w:val="00790505"/>
    <w:rsid w:val="007D1100"/>
    <w:rsid w:val="007D1A52"/>
    <w:rsid w:val="007F4957"/>
    <w:rsid w:val="008124A9"/>
    <w:rsid w:val="00846786"/>
    <w:rsid w:val="00856B07"/>
    <w:rsid w:val="008D1E21"/>
    <w:rsid w:val="008E5F60"/>
    <w:rsid w:val="0093086E"/>
    <w:rsid w:val="00941965"/>
    <w:rsid w:val="0095619C"/>
    <w:rsid w:val="00980732"/>
    <w:rsid w:val="009D5BB6"/>
    <w:rsid w:val="009E1A86"/>
    <w:rsid w:val="00A61AF3"/>
    <w:rsid w:val="00A77497"/>
    <w:rsid w:val="00A83ED1"/>
    <w:rsid w:val="00A94D53"/>
    <w:rsid w:val="00AA240B"/>
    <w:rsid w:val="00AE5B76"/>
    <w:rsid w:val="00AF36A1"/>
    <w:rsid w:val="00B0454A"/>
    <w:rsid w:val="00B0719A"/>
    <w:rsid w:val="00B11591"/>
    <w:rsid w:val="00B20758"/>
    <w:rsid w:val="00B3512F"/>
    <w:rsid w:val="00B978C0"/>
    <w:rsid w:val="00BA1625"/>
    <w:rsid w:val="00BA64E8"/>
    <w:rsid w:val="00BE445B"/>
    <w:rsid w:val="00BE7CCF"/>
    <w:rsid w:val="00BF49BA"/>
    <w:rsid w:val="00C62750"/>
    <w:rsid w:val="00C6554A"/>
    <w:rsid w:val="00C86648"/>
    <w:rsid w:val="00C94EC2"/>
    <w:rsid w:val="00CC72C0"/>
    <w:rsid w:val="00D34C5C"/>
    <w:rsid w:val="00D40A2E"/>
    <w:rsid w:val="00E11385"/>
    <w:rsid w:val="00E1761B"/>
    <w:rsid w:val="00E945C0"/>
    <w:rsid w:val="00ED4887"/>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03DFD"/>
  <w15:chartTrackingRefBased/>
  <w15:docId w15:val="{4729BC02-DBD5-48CB-8668-38B9AF1CE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customStyle="1" w:styleId="927E2657978A4DE8B33C226C1078B129">
    <w:name w:val="927E2657978A4DE8B33C226C1078B129"/>
    <w:rsid w:val="005142B9"/>
    <w:pPr>
      <w:spacing w:before="0" w:after="160" w:line="259" w:lineRule="auto"/>
    </w:pPr>
    <w:rPr>
      <w:rFonts w:eastAsiaTheme="minorEastAsia"/>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or\AppData\Local\Microsoft\Office\16.0\DTS\en-US%7b41C82507-3138-4AE1-A617-FEDED58A2329%7d\%7b3E88021D-6D89-4E11-9577-CED2E1ECEF3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7150C-379F-4D27-AD0A-E82E9FF07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{3E88021D-6D89-4E11-9577-CED2E1ECEF36}tf02835058_win32.dotx</Template>
  <TotalTime>440</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Tylor Hanshaw</dc:creator>
  <cp:keywords/>
  <dc:description/>
  <cp:lastModifiedBy>Tylor Hanshaw</cp:lastModifiedBy>
  <cp:revision>63</cp:revision>
  <dcterms:created xsi:type="dcterms:W3CDTF">2021-09-02T00:08:00Z</dcterms:created>
  <dcterms:modified xsi:type="dcterms:W3CDTF">2021-09-07T02:50:00Z</dcterms:modified>
</cp:coreProperties>
</file>