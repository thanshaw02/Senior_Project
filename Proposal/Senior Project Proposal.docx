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8C4B" w14:textId="77777777" w:rsidR="000F5A0B" w:rsidRDefault="000F5A0B" w:rsidP="00C6554A">
      <w:pPr>
        <w:pStyle w:val="Title"/>
      </w:pPr>
    </w:p>
    <w:p w14:paraId="0CABC1F4" w14:textId="77777777" w:rsidR="000F5A0B" w:rsidRDefault="000F5A0B" w:rsidP="00C6554A">
      <w:pPr>
        <w:pStyle w:val="Title"/>
      </w:pPr>
    </w:p>
    <w:p w14:paraId="09DCBF4B" w14:textId="77777777" w:rsidR="000F5A0B" w:rsidRDefault="000F5A0B" w:rsidP="00C6554A">
      <w:pPr>
        <w:pStyle w:val="Title"/>
      </w:pPr>
    </w:p>
    <w:p w14:paraId="3F53DC7D" w14:textId="74A34868" w:rsidR="00C6554A" w:rsidRDefault="00E1761B" w:rsidP="00C6554A">
      <w:pPr>
        <w:pStyle w:val="Title"/>
      </w:pPr>
      <w:r>
        <w:t>Senior Project Proposal</w:t>
      </w:r>
    </w:p>
    <w:p w14:paraId="0F3E7005" w14:textId="1F8E582D" w:rsidR="00C6554A" w:rsidRPr="00D5413C" w:rsidRDefault="00846786" w:rsidP="00C6554A">
      <w:pPr>
        <w:pStyle w:val="Subtitle"/>
      </w:pPr>
      <w:r>
        <w:t>Foraging tracker app</w:t>
      </w:r>
    </w:p>
    <w:p w14:paraId="709D0919" w14:textId="6CD8CC97" w:rsidR="00D34C5C" w:rsidRDefault="00846786" w:rsidP="00D34C5C">
      <w:pPr>
        <w:pStyle w:val="ContactInfo"/>
      </w:pPr>
      <w:r>
        <w:t xml:space="preserve">Tylor </w:t>
      </w:r>
      <w:r w:rsidR="00790505">
        <w:t>J</w:t>
      </w:r>
      <w:r>
        <w:t>. Hanshaw</w:t>
      </w:r>
      <w:r w:rsidR="00C6554A">
        <w:t xml:space="preserve"> | </w:t>
      </w:r>
      <w:r>
        <w:t>CS 480</w:t>
      </w:r>
      <w:r w:rsidR="00C6554A">
        <w:t xml:space="preserve"> </w:t>
      </w:r>
    </w:p>
    <w:p w14:paraId="7C261DBE" w14:textId="5D50012D" w:rsidR="00B0719A" w:rsidRDefault="00B0719A" w:rsidP="00D34C5C">
      <w:pPr>
        <w:pStyle w:val="ContactInfo"/>
      </w:pPr>
    </w:p>
    <w:p w14:paraId="6149FEA0" w14:textId="77777777" w:rsidR="00B0719A" w:rsidRDefault="00B0719A" w:rsidP="00D34C5C">
      <w:pPr>
        <w:pStyle w:val="ContactInfo"/>
      </w:pPr>
    </w:p>
    <w:p w14:paraId="44B0C582" w14:textId="77777777" w:rsidR="00B0719A" w:rsidRDefault="00B0719A" w:rsidP="00D34C5C">
      <w:pPr>
        <w:pStyle w:val="ContactInfo"/>
      </w:pPr>
    </w:p>
    <w:p w14:paraId="7AB82175" w14:textId="77777777" w:rsidR="00D34C5C" w:rsidRDefault="00D34C5C" w:rsidP="00D34C5C">
      <w:pPr>
        <w:pStyle w:val="ContactInfo"/>
      </w:pPr>
    </w:p>
    <w:p w14:paraId="39CBCBEE" w14:textId="218EFFFB" w:rsidR="00363BDA" w:rsidRDefault="00D34C5C" w:rsidP="00363BDA">
      <w:pPr>
        <w:pStyle w:val="Subtitle"/>
      </w:pPr>
      <w:r>
        <w:t>Advisor</w:t>
      </w:r>
    </w:p>
    <w:p w14:paraId="05FEF875" w14:textId="6EBA33D0" w:rsidR="00363BDA" w:rsidRDefault="00B0719A" w:rsidP="00363BDA">
      <w:pPr>
        <w:pStyle w:val="ContactInfo"/>
      </w:pPr>
      <w:r>
        <w:t>Dr. Andy Poe</w:t>
      </w:r>
    </w:p>
    <w:p w14:paraId="78629DC8" w14:textId="7A4BFF28" w:rsidR="00B0719A" w:rsidRDefault="00B0719A" w:rsidP="00363BDA">
      <w:pPr>
        <w:pStyle w:val="ContactInfo"/>
      </w:pPr>
    </w:p>
    <w:p w14:paraId="5088AB53" w14:textId="77777777" w:rsidR="00B0719A" w:rsidRPr="00363BDA" w:rsidRDefault="00B0719A" w:rsidP="00363BDA">
      <w:pPr>
        <w:pStyle w:val="ContactInfo"/>
      </w:pPr>
    </w:p>
    <w:p w14:paraId="295FB5B4" w14:textId="542DA1C8" w:rsidR="00B0719A" w:rsidRDefault="00B0719A" w:rsidP="00B0719A">
      <w:pPr>
        <w:pStyle w:val="Subtitle"/>
      </w:pPr>
      <w:r>
        <w:t>Committee</w:t>
      </w:r>
    </w:p>
    <w:p w14:paraId="75A46945" w14:textId="5464AEA9" w:rsidR="0005072C" w:rsidRDefault="0005072C" w:rsidP="0005072C">
      <w:pPr>
        <w:pStyle w:val="ContactInfo"/>
      </w:pPr>
      <w:r>
        <w:t>Dr. Andy Poe, ??????</w:t>
      </w:r>
      <w:proofErr w:type="gramStart"/>
      <w:r>
        <w:t>, ?????</w:t>
      </w:r>
      <w:proofErr w:type="gramEnd"/>
    </w:p>
    <w:p w14:paraId="695C23AA" w14:textId="338250BA" w:rsidR="00C6554A" w:rsidRDefault="00C6554A" w:rsidP="00B0719A">
      <w:pPr>
        <w:pStyle w:val="ContactInfo"/>
      </w:pPr>
      <w:r>
        <w:br w:type="page"/>
      </w:r>
    </w:p>
    <w:p w14:paraId="0ED12546" w14:textId="61853661" w:rsidR="00C6554A" w:rsidRDefault="00547BDB" w:rsidP="00C6554A">
      <w:pPr>
        <w:pStyle w:val="Heading1"/>
      </w:pPr>
      <w:r>
        <w:lastRenderedPageBreak/>
        <w:t>What is my project?</w:t>
      </w:r>
    </w:p>
    <w:p w14:paraId="456C808C" w14:textId="196B59D2" w:rsidR="00BA1625" w:rsidRDefault="006D3AB5" w:rsidP="00DC6571">
      <w:pPr>
        <w:ind w:firstLine="720"/>
      </w:pPr>
      <w:r>
        <w:t xml:space="preserve">I plan on creating an android app </w:t>
      </w:r>
      <w:r w:rsidR="00B3512F">
        <w:t>t</w:t>
      </w:r>
      <w:r>
        <w:t>hat will help users keep track of what plants or fungi they find outside.</w:t>
      </w:r>
      <w:r w:rsidR="006F5B79">
        <w:t xml:space="preserve"> This app will be an offline app as of now, although I may change that later down the road. </w:t>
      </w:r>
      <w:r w:rsidR="00941965">
        <w:t>Users</w:t>
      </w:r>
      <w:r w:rsidR="006F5B79">
        <w:t xml:space="preserve"> will be able to “pin” their location when they find for example a small blueberry patch, their location will be saved on a map within the app and can be </w:t>
      </w:r>
      <w:r w:rsidR="00633FBF">
        <w:t xml:space="preserve">referenced at a later date if they want to revisit the </w:t>
      </w:r>
      <w:r w:rsidR="00B11591">
        <w:t>area</w:t>
      </w:r>
      <w:r w:rsidR="00633FBF">
        <w:t>.</w:t>
      </w:r>
      <w:r w:rsidR="00CC72C0">
        <w:t xml:space="preserve"> </w:t>
      </w:r>
      <w:r w:rsidR="00B978C0">
        <w:t>The user will be given a choice of what they want to associate with their pin, they will be presented with a plethora of different plants and fungi that can be found in their area</w:t>
      </w:r>
      <w:r w:rsidR="00505D4F">
        <w:t xml:space="preserve"> – once they’ve made their choice they will be </w:t>
      </w:r>
      <w:r w:rsidR="001E672A">
        <w:t>some general information about the plant. Once they’</w:t>
      </w:r>
      <w:bookmarkStart w:id="0" w:name="_GoBack"/>
      <w:bookmarkEnd w:id="0"/>
    </w:p>
    <w:p w14:paraId="16D6DD02" w14:textId="578BF6A4" w:rsidR="00BA1625" w:rsidRDefault="00BA1625" w:rsidP="006F5B79">
      <w:pPr>
        <w:ind w:firstLine="720"/>
      </w:pPr>
      <w:r>
        <w:t xml:space="preserve">The goal for my senior project is to create an android </w:t>
      </w:r>
      <w:r w:rsidR="000E19A8">
        <w:t xml:space="preserve">app that will help you keep track </w:t>
      </w:r>
      <w:proofErr w:type="gramStart"/>
      <w:r w:rsidR="000E19A8">
        <w:t xml:space="preserve">of </w:t>
      </w:r>
      <w:r w:rsidR="004F6E90">
        <w:t xml:space="preserve"> when</w:t>
      </w:r>
      <w:proofErr w:type="gramEnd"/>
      <w:r w:rsidR="004F6E90">
        <w:t xml:space="preserve"> and more importantly where you find plants out in the wild. </w:t>
      </w:r>
      <w:r w:rsidR="007D1A52">
        <w:t xml:space="preserve">Users will have a map </w:t>
      </w:r>
    </w:p>
    <w:p w14:paraId="0D34780C" w14:textId="77777777" w:rsidR="00C6554A" w:rsidRPr="00D5413C" w:rsidRDefault="00AD4A02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27E2657978A4DE8B33C226C1078B129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967A99D418E4435E96D622E8DB42B0CD"/>
        </w:placeholder>
        <w:temporary/>
        <w:showingPlcHdr/>
        <w15:appearance w15:val="hidden"/>
      </w:sdtPr>
      <w:sdtEndPr/>
      <w:sdtContent>
        <w:p w14:paraId="30EE2579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3B2066E1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70373" w14:textId="77777777" w:rsidR="00AD4A02" w:rsidRDefault="00AD4A02" w:rsidP="00C6554A">
      <w:pPr>
        <w:spacing w:before="0" w:after="0" w:line="240" w:lineRule="auto"/>
      </w:pPr>
      <w:r>
        <w:separator/>
      </w:r>
    </w:p>
  </w:endnote>
  <w:endnote w:type="continuationSeparator" w:id="0">
    <w:p w14:paraId="07018683" w14:textId="77777777" w:rsidR="00AD4A02" w:rsidRDefault="00AD4A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BF8B8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3934C" w14:textId="77777777" w:rsidR="00AD4A02" w:rsidRDefault="00AD4A0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9831280" w14:textId="77777777" w:rsidR="00AD4A02" w:rsidRDefault="00AD4A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B"/>
    <w:rsid w:val="0005072C"/>
    <w:rsid w:val="000E19A8"/>
    <w:rsid w:val="000F5A0B"/>
    <w:rsid w:val="001A4324"/>
    <w:rsid w:val="001E672A"/>
    <w:rsid w:val="002554CD"/>
    <w:rsid w:val="00293B83"/>
    <w:rsid w:val="002B4294"/>
    <w:rsid w:val="00333D0D"/>
    <w:rsid w:val="00334F38"/>
    <w:rsid w:val="00363BDA"/>
    <w:rsid w:val="00386763"/>
    <w:rsid w:val="0041670D"/>
    <w:rsid w:val="004C049F"/>
    <w:rsid w:val="004C4BEA"/>
    <w:rsid w:val="004F4019"/>
    <w:rsid w:val="004F6E90"/>
    <w:rsid w:val="005000E2"/>
    <w:rsid w:val="00505D4F"/>
    <w:rsid w:val="005142B9"/>
    <w:rsid w:val="00540989"/>
    <w:rsid w:val="00547BDB"/>
    <w:rsid w:val="0057197F"/>
    <w:rsid w:val="00633FBF"/>
    <w:rsid w:val="00680B47"/>
    <w:rsid w:val="006A3CE7"/>
    <w:rsid w:val="006C30BE"/>
    <w:rsid w:val="006D3AB5"/>
    <w:rsid w:val="006F5B79"/>
    <w:rsid w:val="00790505"/>
    <w:rsid w:val="007D1A52"/>
    <w:rsid w:val="007F4957"/>
    <w:rsid w:val="00846786"/>
    <w:rsid w:val="0093086E"/>
    <w:rsid w:val="00941965"/>
    <w:rsid w:val="0095619C"/>
    <w:rsid w:val="00AD4A02"/>
    <w:rsid w:val="00AF36A1"/>
    <w:rsid w:val="00B0719A"/>
    <w:rsid w:val="00B11591"/>
    <w:rsid w:val="00B3512F"/>
    <w:rsid w:val="00B978C0"/>
    <w:rsid w:val="00BA1625"/>
    <w:rsid w:val="00BA64E8"/>
    <w:rsid w:val="00BE445B"/>
    <w:rsid w:val="00C6554A"/>
    <w:rsid w:val="00C86648"/>
    <w:rsid w:val="00CC72C0"/>
    <w:rsid w:val="00D34C5C"/>
    <w:rsid w:val="00DC6571"/>
    <w:rsid w:val="00E11385"/>
    <w:rsid w:val="00E1761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3DFD"/>
  <w15:chartTrackingRefBased/>
  <w15:docId w15:val="{4729BC02-DBD5-48CB-8668-38B9AF1C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927E2657978A4DE8B33C226C1078B129">
    <w:name w:val="927E2657978A4DE8B33C226C1078B129"/>
    <w:rsid w:val="005142B9"/>
    <w:pPr>
      <w:spacing w:before="0" w:after="160" w:line="259" w:lineRule="auto"/>
    </w:pPr>
    <w:rPr>
      <w:rFonts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or\AppData\Local\Microsoft\Office\16.0\DTS\en-US%7b41C82507-3138-4AE1-A617-FEDED58A2329%7d\%7b3E88021D-6D89-4E11-9577-CED2E1ECEF36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27E2657978A4DE8B33C226C1078B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2BCD-BFFC-43D7-A28C-9A5373A66E9D}"/>
      </w:docPartPr>
      <w:docPartBody>
        <w:p w:rsidR="00C458EA" w:rsidRDefault="008572FF">
          <w:pPr>
            <w:pStyle w:val="927E2657978A4DE8B33C226C1078B129"/>
          </w:pPr>
          <w:r>
            <w:t>Heading 2</w:t>
          </w:r>
        </w:p>
      </w:docPartBody>
    </w:docPart>
    <w:docPart>
      <w:docPartPr>
        <w:name w:val="967A99D418E4435E96D622E8DB42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49897-8FEE-49E6-BF05-8A4D344E1072}"/>
      </w:docPartPr>
      <w:docPartBody>
        <w:p w:rsidR="00FA6547" w:rsidRDefault="008572FF" w:rsidP="00C6554A">
          <w:r>
            <w:t>You might like the photo on the cover page as much as we do, but if it’s not ideal for your report, it’s easy to replace it with your own.</w:t>
          </w:r>
        </w:p>
        <w:p w:rsidR="00C458EA" w:rsidRDefault="008572FF">
          <w:pPr>
            <w:pStyle w:val="967A99D418E4435E96D622E8DB42B0CD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F"/>
    <w:rsid w:val="001C21C4"/>
    <w:rsid w:val="005435C1"/>
    <w:rsid w:val="008572FF"/>
    <w:rsid w:val="00915C04"/>
    <w:rsid w:val="00C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F0274BFAE45629B889E868332F46D">
    <w:name w:val="44EF0274BFAE45629B889E868332F46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A332AB256874AD894AD922E9949D501">
    <w:name w:val="2A332AB256874AD894AD922E9949D501"/>
  </w:style>
  <w:style w:type="paragraph" w:customStyle="1" w:styleId="927E2657978A4DE8B33C226C1078B129">
    <w:name w:val="927E2657978A4DE8B33C226C1078B129"/>
  </w:style>
  <w:style w:type="paragraph" w:customStyle="1" w:styleId="967A99D418E4435E96D622E8DB42B0CD">
    <w:name w:val="967A99D418E4435E96D622E8DB42B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D738-E338-4436-BF7F-27CF69E7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{3E88021D-6D89-4E11-9577-CED2E1ECEF36}tf02835058_win32.dotx</Template>
  <TotalTime>306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 Hanshaw</dc:creator>
  <cp:keywords/>
  <dc:description/>
  <cp:lastModifiedBy>Tylor Hanshaw</cp:lastModifiedBy>
  <cp:revision>37</cp:revision>
  <dcterms:created xsi:type="dcterms:W3CDTF">2021-09-02T00:08:00Z</dcterms:created>
  <dcterms:modified xsi:type="dcterms:W3CDTF">2021-09-03T18:10:00Z</dcterms:modified>
</cp:coreProperties>
</file>